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96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/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蔡、苏、江、黄、陈</w:t>
            </w:r>
          </w:p>
        </w:tc>
        <w:tc>
          <w:tcPr>
            <w:tcW w:w="1051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蔡、苏、江、黄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苏、黄、陈</w:t>
            </w:r>
          </w:p>
        </w:tc>
        <w:tc>
          <w:tcPr>
            <w:tcW w:w="1052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苏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  <w:lang w:eastAsia="zh-CN"/>
              </w:rPr>
              <w:t>蔡、苏、江、黄、陈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  <w:lang w:eastAsia="zh-CN"/>
              </w:rPr>
              <w:t>蔡、苏、江、黄、陈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蔡、苏、江</w:t>
            </w:r>
          </w:p>
        </w:tc>
        <w:tc>
          <w:tcPr>
            <w:tcW w:w="1051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黄、苏、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黄、苏</w:t>
            </w:r>
          </w:p>
        </w:tc>
        <w:tc>
          <w:tcPr>
            <w:tcW w:w="1052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苏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  <w:lang w:eastAsia="zh-CN"/>
              </w:rPr>
              <w:t>蔡、苏、江、黄、陈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  <w:lang w:eastAsia="zh-CN"/>
              </w:rPr>
              <w:t>蔡、苏、江、黄、陈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蔡、苏、江</w:t>
            </w:r>
          </w:p>
        </w:tc>
        <w:tc>
          <w:tcPr>
            <w:tcW w:w="1051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江、苏</w:t>
            </w:r>
          </w:p>
        </w:tc>
        <w:tc>
          <w:tcPr>
            <w:tcW w:w="1051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苏、黄</w:t>
            </w:r>
          </w:p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江、苏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  <w:lang w:eastAsia="zh-CN"/>
              </w:rPr>
              <w:t>蔡、苏、江、黄、陈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  <w:lang w:eastAsia="zh-CN"/>
              </w:rPr>
              <w:t>蔡、苏、江、黄、陈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  <w:lang w:eastAsia="zh-CN"/>
              </w:rPr>
              <w:t>蔡、苏、江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  <w:lang w:eastAsia="zh-CN"/>
              </w:rPr>
              <w:t>江、苏、蔡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  <w:lang w:eastAsia="zh-CN"/>
              </w:rPr>
              <w:t>苏、黄</w:t>
            </w:r>
          </w:p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苏、江、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  <w:lang w:eastAsia="zh-CN"/>
              </w:rPr>
              <w:t>蔡、苏、江、黄、陈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  <w:lang w:eastAsia="zh-CN"/>
              </w:rPr>
              <w:t>蔡、苏、江、黄、陈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晚</w:t>
            </w:r>
            <w:r>
              <w:rPr>
                <w:rFonts w:hint="eastAsia"/>
                <w:lang w:eastAsia="zh-CN"/>
              </w:rPr>
              <w:t>课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  <w:lang w:eastAsia="zh-CN"/>
              </w:rPr>
              <w:t>蔡、苏、江、黄、陈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  <w:lang w:eastAsia="zh-CN"/>
              </w:rPr>
              <w:t>蔡、苏、黄、陈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  <w:lang w:eastAsia="zh-CN"/>
              </w:rPr>
              <w:t>蔡、苏、江、黄、陈</w:t>
            </w:r>
          </w:p>
        </w:tc>
        <w:tc>
          <w:tcPr>
            <w:tcW w:w="1052" w:type="dxa"/>
            <w:shd w:val="clear" w:color="auto" w:fill="auto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苏、蔡、江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  <w:lang w:eastAsia="zh-CN"/>
              </w:rPr>
              <w:t>蔡、苏、江、黄、陈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  <w:lang w:eastAsia="zh-CN"/>
              </w:rPr>
              <w:t>蔡、苏、江、黄、陈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  <w:lang w:eastAsia="zh-CN"/>
              </w:rPr>
              <w:t>蔡、苏、江、黄、陈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706B6"/>
    <w:rsid w:val="686706B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2018-09-28T12:00:00Z</dcterms:created>
  <dc:creator>User</dc:creator>
  <cp:lastModifiedBy>User</cp:lastModifiedBy>
  <dcterms:modified xsi:type="dcterms:W3CDTF">2018-09-28T12:17:56Z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